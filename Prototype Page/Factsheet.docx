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634D5" w14:textId="49405F70" w:rsidR="00BC48DA" w:rsidRDefault="00BC48DA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59C90B46" wp14:editId="371771B0">
                <wp:simplePos x="0" y="0"/>
                <wp:positionH relativeFrom="column">
                  <wp:posOffset>0</wp:posOffset>
                </wp:positionH>
                <wp:positionV relativeFrom="paragraph">
                  <wp:posOffset>936171</wp:posOffset>
                </wp:positionV>
                <wp:extent cx="7306310" cy="973455"/>
                <wp:effectExtent l="0" t="0" r="27940" b="1714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6310" cy="973455"/>
                          <a:chOff x="0" y="0"/>
                          <a:chExt cx="7306310" cy="973455"/>
                        </a:xfrm>
                      </wpg:grpSpPr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0" y="163286"/>
                            <a:ext cx="7306310" cy="67564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25 h 225"/>
                              <a:gd name="T2" fmla="*/ 2448 w 2448"/>
                              <a:gd name="T3" fmla="*/ 93 h 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25">
                                <a:moveTo>
                                  <a:pt x="0" y="225"/>
                                </a:moveTo>
                                <a:cubicBezTo>
                                  <a:pt x="937" y="0"/>
                                  <a:pt x="1829" y="24"/>
                                  <a:pt x="2448" y="93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6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807720"/>
                          </a:xfrm>
                          <a:custGeom>
                            <a:avLst/>
                            <a:gdLst>
                              <a:gd name="T0" fmla="*/ 0 w 2448"/>
                              <a:gd name="T1" fmla="*/ 269 h 269"/>
                              <a:gd name="T2" fmla="*/ 2448 w 2448"/>
                              <a:gd name="T3" fmla="*/ 47 h 2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69">
                                <a:moveTo>
                                  <a:pt x="0" y="269"/>
                                </a:moveTo>
                                <a:cubicBezTo>
                                  <a:pt x="927" y="9"/>
                                  <a:pt x="1821" y="0"/>
                                  <a:pt x="2448" y="4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306310" cy="744855"/>
                          </a:xfrm>
                          <a:custGeom>
                            <a:avLst/>
                            <a:gdLst>
                              <a:gd name="T0" fmla="*/ 2448 w 2448"/>
                              <a:gd name="T1" fmla="*/ 56 h 248"/>
                              <a:gd name="T2" fmla="*/ 0 w 2448"/>
                              <a:gd name="T3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2448" y="56"/>
                                </a:moveTo>
                                <a:cubicBezTo>
                                  <a:pt x="1822" y="1"/>
                                  <a:pt x="929" y="0"/>
                                  <a:pt x="0" y="248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8"/>
                        <wps:cNvSpPr>
                          <a:spLocks/>
                        </wps:cNvSpPr>
                        <wps:spPr bwMode="auto">
                          <a:xfrm>
                            <a:off x="0" y="97972"/>
                            <a:ext cx="7306310" cy="73850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6 h 246"/>
                              <a:gd name="T2" fmla="*/ 2448 w 2448"/>
                              <a:gd name="T3" fmla="*/ 59 h 2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6">
                                <a:moveTo>
                                  <a:pt x="0" y="246"/>
                                </a:moveTo>
                                <a:cubicBezTo>
                                  <a:pt x="930" y="0"/>
                                  <a:pt x="1822" y="3"/>
                                  <a:pt x="2448" y="59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9"/>
                        <wps:cNvSpPr>
                          <a:spLocks/>
                        </wps:cNvSpPr>
                        <wps:spPr bwMode="auto">
                          <a:xfrm>
                            <a:off x="0" y="228600"/>
                            <a:ext cx="7306310" cy="744855"/>
                          </a:xfrm>
                          <a:custGeom>
                            <a:avLst/>
                            <a:gdLst>
                              <a:gd name="T0" fmla="*/ 0 w 2448"/>
                              <a:gd name="T1" fmla="*/ 248 h 248"/>
                              <a:gd name="T2" fmla="*/ 2448 w 2448"/>
                              <a:gd name="T3" fmla="*/ 55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448" h="248">
                                <a:moveTo>
                                  <a:pt x="0" y="248"/>
                                </a:moveTo>
                                <a:cubicBezTo>
                                  <a:pt x="929" y="0"/>
                                  <a:pt x="1821" y="1"/>
                                  <a:pt x="2448" y="5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1B9FFA" id="Group 33" o:spid="_x0000_s1026" style="position:absolute;margin-left:0;margin-top:73.7pt;width:575.3pt;height:76.65pt;z-index:251667968" coordsize="73063,9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">
                <v:shape id="Freeform 25" o:spid="_x0000_s1027" style="position:absolute;top:1632;width:73063;height:6757;visibility:visible;mso-wrap-style:square;v-text-anchor:top" coordsize="2448,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" path="m,225c937,,1829,24,2448,93e" filled="f" fillcolor="#fffffe" strokecolor="#fffffe" strokeweight=".5pt">
                  <v:stroke joinstyle="miter"/>
                  <v:shadow color="#8c8682"/>
                  <v:path arrowok="t" o:connecttype="custom" o:connectlocs="0,675640;7306310,279265" o:connectangles="0,0"/>
                </v:shape>
                <v:shape id="Freeform 26" o:spid="_x0000_s1028" style="position:absolute;top:979;width:73063;height:8077;visibility:visible;mso-wrap-style:square;v-text-anchor:top" coordsize="2448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" path="m,269c927,9,1821,,2448,47e" filled="f" fillcolor="#fffffe" strokecolor="#fffffe" strokeweight=".5pt">
                  <v:stroke joinstyle="miter"/>
                  <v:shadow color="#8c8682"/>
                  <v:path arrowok="t" o:connecttype="custom" o:connectlocs="0,807720;7306310,141126" o:connectangles="0,0"/>
                </v:shape>
                <v:shape id="Freeform 27" o:spid="_x0000_s1029" style="position:absolute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jbxAAAANsAAAAPAAAAZHJzL2Rvd25yZXYueG1sRI9da8Iw&#10;FIbvhf2HcAa7kZlaYU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AFEGNvEAAAA2wAAAA8A&#10;AAAAAAAAAAAAAAAABwIAAGRycy9kb3ducmV2LnhtbFBLBQYAAAAAAwADALcAAAD4AgAAAAA=&#10;" path="m2448,56c1822,1,929,,,248e" filled="f" fillcolor="#fffffe" strokecolor="#efb32f" strokeweight=".5pt">
                  <v:stroke joinstyle="miter"/>
                  <v:shadow color="#8c8682"/>
                  <v:path arrowok="t" o:connecttype="custom" o:connectlocs="7306310,168193;0,744855" o:connectangles="0,0"/>
                </v:shape>
                <v:shape id="Freeform 28" o:spid="_x0000_s1030" style="position:absolute;top:979;width:73063;height:7385;visibility:visible;mso-wrap-style:square;v-text-anchor:top" coordsize="2448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" path="m,246c930,,1822,3,2448,59e" filled="f" fillcolor="#fffffe" strokecolor="#fffffe" strokeweight=".5pt">
                  <v:stroke joinstyle="miter"/>
                  <v:shadow color="#8c8682"/>
                  <v:path arrowok="t" o:connecttype="custom" o:connectlocs="0,738505;7306310,177121" o:connectangles="0,0"/>
                </v:shape>
                <v:shape id="Freeform 29" o:spid="_x0000_s1031" style="position:absolute;top:2286;width:73063;height:7448;visibility:visible;mso-wrap-style:square;v-text-anchor:top" coordsize="2448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" path="m,248c929,,1821,1,2448,55e" filled="f" fillcolor="#fffffe" strokecolor="#efb32f" strokeweight=".5pt">
                  <v:stroke joinstyle="miter"/>
                  <v:shadow color="#8c8682"/>
                  <v:path arrowok="t" o:connecttype="custom" o:connectlocs="0,744855;7306310,165190" o:connectangles="0,0"/>
                </v:shape>
              </v:group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1D8068" wp14:editId="49F3C7E2">
                <wp:simplePos x="0" y="0"/>
                <wp:positionH relativeFrom="column">
                  <wp:posOffset>1771650</wp:posOffset>
                </wp:positionH>
                <wp:positionV relativeFrom="page">
                  <wp:posOffset>228600</wp:posOffset>
                </wp:positionV>
                <wp:extent cx="5543550" cy="1480820"/>
                <wp:effectExtent l="0" t="0" r="0" b="5080"/>
                <wp:wrapNone/>
                <wp:docPr id="20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43550" cy="1480820"/>
                        </a:xfrm>
                        <a:custGeom>
                          <a:avLst/>
                          <a:gdLst>
                            <a:gd name="T0" fmla="*/ 0 w 1944"/>
                            <a:gd name="T1" fmla="*/ 0 h 493"/>
                            <a:gd name="T2" fmla="*/ 0 w 1944"/>
                            <a:gd name="T3" fmla="*/ 493 h 493"/>
                            <a:gd name="T4" fmla="*/ 1944 w 1944"/>
                            <a:gd name="T5" fmla="*/ 417 h 493"/>
                            <a:gd name="T6" fmla="*/ 1944 w 1944"/>
                            <a:gd name="T7" fmla="*/ 0 h 493"/>
                            <a:gd name="T8" fmla="*/ 0 w 1944"/>
                            <a:gd name="T9" fmla="*/ 0 h 4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944" h="493">
                              <a:moveTo>
                                <a:pt x="0" y="0"/>
                              </a:moveTo>
                              <a:cubicBezTo>
                                <a:pt x="0" y="493"/>
                                <a:pt x="0" y="493"/>
                                <a:pt x="0" y="493"/>
                              </a:cubicBezTo>
                              <a:cubicBezTo>
                                <a:pt x="736" y="359"/>
                                <a:pt x="1422" y="369"/>
                                <a:pt x="1944" y="417"/>
                              </a:cubicBezTo>
                              <a:cubicBezTo>
                                <a:pt x="1944" y="0"/>
                                <a:pt x="1944" y="0"/>
                                <a:pt x="1944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43B2F"/>
                            </a:gs>
                            <a:gs pos="100000">
                              <a:srgbClr val="EF792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4F70C" id="Freeform 24" o:spid="_x0000_s1026" style="position:absolute;margin-left:139.5pt;margin-top:18pt;width:436.5pt;height:116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1944,4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" path="m,c,493,,493,,493,736,359,1422,369,1944,417,1944,,1944,,1944,l,xe" fillcolor="#e43b2f" stroked="f" strokecolor="#212120">
                <v:fill color2="#ef792f" rotate="t" focus="100%" type="gradient"/>
                <v:shadow color="#8c8682"/>
                <v:path arrowok="t" o:connecttype="custom" o:connectlocs="0,0;0,1480820;5543550,1252539;5543550,0;0,0" o:connectangles="0,0,0,0,0"/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9536" behindDoc="0" locked="0" layoutInCell="1" allowOverlap="1" wp14:anchorId="7433B7D3" wp14:editId="7E39A682">
                <wp:simplePos x="0" y="0"/>
                <wp:positionH relativeFrom="column">
                  <wp:posOffset>2114550</wp:posOffset>
                </wp:positionH>
                <wp:positionV relativeFrom="page">
                  <wp:posOffset>416560</wp:posOffset>
                </wp:positionV>
                <wp:extent cx="4229100" cy="457200"/>
                <wp:effectExtent l="0" t="0" r="0" b="254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74A14F0" w14:textId="77777777" w:rsidR="00317BDC" w:rsidRDefault="00317BDC" w:rsidP="00317BDC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8"/>
                                <w:szCs w:val="48"/>
                                <w:lang w:val="en"/>
                              </w:rPr>
                              <w:t>Information Technology Solutions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33B7D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66.5pt;margin-top:32.8pt;width:333pt;height:36pt;z-index:251649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" filled="f" fillcolor="#fffffe" stroked="f" strokecolor="#212120" insetpen="t">
                <v:textbox inset="2.88pt,2.88pt,2.88pt,2.88pt">
                  <w:txbxContent>
                    <w:p w14:paraId="774A14F0" w14:textId="77777777" w:rsidR="00317BDC" w:rsidRDefault="00317BDC" w:rsidP="00317BDC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8"/>
                          <w:szCs w:val="48"/>
                          <w:lang w:val="en"/>
                        </w:rPr>
                        <w:t>Information Technology Solutions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CD4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47488" behindDoc="0" locked="0" layoutInCell="1" allowOverlap="1" wp14:anchorId="6FFF0AE8" wp14:editId="7B8D37DD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771650" cy="9601200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1650" cy="9601200"/>
                        </a:xfrm>
                        <a:prstGeom prst="rect">
                          <a:avLst/>
                        </a:pr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DCD6D4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5F87DA" id="Rectangle 4" o:spid="_x0000_s1026" style="position:absolute;margin-left:0;margin-top:18pt;width:139.5pt;height:756pt;z-index:2516474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" fillcolor="#2e3640" stroked="f" strokecolor="#212120" insetpen="t">
                <v:shadow color="#dcd6d4"/>
                <v:textbox inset="2.88pt,2.88pt,2.88pt,2.88pt"/>
                <w10:wrap anchory="page"/>
              </v:rect>
            </w:pict>
          </mc:Fallback>
        </mc:AlternateContent>
      </w:r>
    </w:p>
    <w:p w14:paraId="2930E3B8" w14:textId="459A272D" w:rsidR="00B5512D" w:rsidRDefault="00507ACF" w:rsidP="00015406">
      <w:pPr>
        <w:widowControl w:val="0"/>
        <w:spacing w:line="320" w:lineRule="exact"/>
      </w:pP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60800" behindDoc="0" locked="0" layoutInCell="1" allowOverlap="1" wp14:anchorId="491E5525" wp14:editId="6585848C">
                <wp:simplePos x="0" y="0"/>
                <wp:positionH relativeFrom="column">
                  <wp:posOffset>2000250</wp:posOffset>
                </wp:positionH>
                <wp:positionV relativeFrom="page">
                  <wp:posOffset>1857375</wp:posOffset>
                </wp:positionV>
                <wp:extent cx="5019675" cy="689610"/>
                <wp:effectExtent l="0" t="0" r="9525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9675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1E793B" w14:textId="5C527237" w:rsidR="00317BDC" w:rsidRPr="00507ACF" w:rsidRDefault="00ED085A" w:rsidP="00317BDC">
                            <w:pPr>
                              <w:widowControl w:val="0"/>
                              <w:spacing w:line="480" w:lineRule="exact"/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</w:pPr>
                            <w:r w:rsidRPr="00507ACF"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w w:val="90"/>
                                <w:sz w:val="52"/>
                                <w:szCs w:val="52"/>
                                <w:lang w:val="en"/>
                              </w:rPr>
                              <w:t>ISAD251 Assignment Fact Sheet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E5525" id="Text Box 23" o:spid="_x0000_s1027" type="#_x0000_t202" style="position:absolute;margin-left:157.5pt;margin-top:146.25pt;width:395.25pt;height:54.3pt;z-index:2516608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" filled="f" fillcolor="#fffffe" stroked="f" strokecolor="#212120" insetpen="t">
                <v:textbox inset="2.88pt,2.88pt,2.88pt,2.88pt">
                  <w:txbxContent>
                    <w:p w14:paraId="4D1E793B" w14:textId="5C527237" w:rsidR="00317BDC" w:rsidRPr="00507ACF" w:rsidRDefault="00ED085A" w:rsidP="00317BDC">
                      <w:pPr>
                        <w:widowControl w:val="0"/>
                        <w:spacing w:line="480" w:lineRule="exact"/>
                        <w:rPr>
                          <w:rFonts w:ascii="Arial" w:hAnsi="Arial" w:cs="Arial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</w:pPr>
                      <w:r w:rsidRPr="00507ACF">
                        <w:rPr>
                          <w:rFonts w:ascii="Arial" w:hAnsi="Arial" w:cs="Arial"/>
                          <w:b/>
                          <w:bCs/>
                          <w:color w:val="2E3640"/>
                          <w:w w:val="90"/>
                          <w:sz w:val="52"/>
                          <w:szCs w:val="52"/>
                          <w:lang w:val="en"/>
                        </w:rPr>
                        <w:t>ISAD251 Assignment Fact Sheet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8D268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7184" behindDoc="0" locked="0" layoutInCell="1" allowOverlap="1" wp14:anchorId="066536B6" wp14:editId="3511C57B">
                <wp:simplePos x="0" y="0"/>
                <wp:positionH relativeFrom="margin">
                  <wp:posOffset>3762375</wp:posOffset>
                </wp:positionH>
                <wp:positionV relativeFrom="page">
                  <wp:posOffset>4762500</wp:posOffset>
                </wp:positionV>
                <wp:extent cx="1057275" cy="904875"/>
                <wp:effectExtent l="0" t="0" r="9525" b="9525"/>
                <wp:wrapNone/>
                <wp:docPr id="7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710EE1" w14:textId="677301B9" w:rsidR="008D2683" w:rsidRDefault="008D2683" w:rsidP="008D2683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Built by Microsoft .NET ASP,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can be host on all one, no extra SQL license cost.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536B6" id="Text Box 17" o:spid="_x0000_s1028" type="#_x0000_t202" style="position:absolute;margin-left:296.25pt;margin-top:375pt;width:83.25pt;height:71.25pt;z-index:251677184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14:paraId="7C710EE1" w14:textId="677301B9" w:rsidR="008D2683" w:rsidRDefault="008D2683" w:rsidP="008D2683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Built by Microsoft .NET ASP,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can be host on all one, no extra SQL license cost.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D268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4656" behindDoc="0" locked="0" layoutInCell="1" allowOverlap="1" wp14:anchorId="0EBE7557" wp14:editId="3E7851C2">
                <wp:simplePos x="0" y="0"/>
                <wp:positionH relativeFrom="margin">
                  <wp:posOffset>6029325</wp:posOffset>
                </wp:positionH>
                <wp:positionV relativeFrom="page">
                  <wp:posOffset>2571750</wp:posOffset>
                </wp:positionV>
                <wp:extent cx="990600" cy="1609725"/>
                <wp:effectExtent l="0" t="0" r="0" b="9525"/>
                <wp:wrapNone/>
                <wp:docPr id="2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F50FE7" w14:textId="0C735E5E" w:rsidR="00317BDC" w:rsidRDefault="00015406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user friendly,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prodcutive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Web Application fits every Pub establish in UK</w:t>
                            </w:r>
                            <w:r w:rsidR="008D2683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E7557" id="_x0000_s1029" type="#_x0000_t202" style="position:absolute;margin-left:474.75pt;margin-top:202.5pt;width:78pt;height:126.75pt;z-index:25165465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14:paraId="05F50FE7" w14:textId="0C735E5E" w:rsidR="00317BDC" w:rsidRDefault="00015406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An</w:t>
                      </w:r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user friendly,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prodcutive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Web Application fits every Pub establish in UK</w:t>
                      </w:r>
                      <w:r w:rsidR="008D2683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D268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75136" behindDoc="0" locked="0" layoutInCell="1" allowOverlap="1" wp14:anchorId="3460568B" wp14:editId="6EE4E045">
                <wp:simplePos x="0" y="0"/>
                <wp:positionH relativeFrom="margin">
                  <wp:posOffset>0</wp:posOffset>
                </wp:positionH>
                <wp:positionV relativeFrom="page">
                  <wp:posOffset>-7667625</wp:posOffset>
                </wp:positionV>
                <wp:extent cx="1057275" cy="971550"/>
                <wp:effectExtent l="0" t="0" r="9525" b="0"/>
                <wp:wrapNone/>
                <wp:docPr id="7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971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04A50D" w14:textId="77777777" w:rsidR="008D2683" w:rsidRDefault="008D2683" w:rsidP="008D2683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An user friendly, and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prodcutive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Web Application fits every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Pub</w:t>
                            </w:r>
                            <w:r w:rsidRPr="008D2683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estab</w:t>
                            </w:r>
                            <w:proofErr w:type="spellEnd"/>
                            <w:proofErr w:type="gramEnd"/>
                            <w:r w:rsidRPr="008D2683">
                              <w:rPr>
                                <w:noProof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lish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in UK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0568B" id="_x0000_s1030" type="#_x0000_t202" style="position:absolute;margin-left:0;margin-top:-603.75pt;width:83.25pt;height:76.5pt;z-index:25167513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" filled="f" fillcolor="#fffffe" stroked="f" strokecolor="#212120" insetpen="t">
                <v:textbox inset="2.88pt,2.88pt,2.88pt,2.88pt">
                  <w:txbxContent>
                    <w:p w14:paraId="6404A50D" w14:textId="77777777" w:rsidR="008D2683" w:rsidRDefault="008D2683" w:rsidP="008D2683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An user friendly, and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prodcutive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Web Application fits every </w:t>
                      </w:r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Pub</w:t>
                      </w:r>
                      <w:r w:rsidRPr="008D2683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estab</w:t>
                      </w:r>
                      <w:proofErr w:type="spellEnd"/>
                      <w:proofErr w:type="gramEnd"/>
                      <w:r w:rsidRPr="008D2683">
                        <w:rPr>
                          <w:noProof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lish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in UK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D2683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3632" behindDoc="0" locked="0" layoutInCell="1" allowOverlap="1" wp14:anchorId="74238EFF" wp14:editId="69BBEC5A">
                <wp:simplePos x="0" y="0"/>
                <wp:positionH relativeFrom="column">
                  <wp:posOffset>1951990</wp:posOffset>
                </wp:positionH>
                <wp:positionV relativeFrom="margin">
                  <wp:align>bottom</wp:align>
                </wp:positionV>
                <wp:extent cx="1628775" cy="2200275"/>
                <wp:effectExtent l="0" t="0" r="9525" b="9525"/>
                <wp:wrapNone/>
                <wp:docPr id="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8775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B0B86" w14:textId="2BA55B99" w:rsidR="00317BDC" w:rsidRDefault="008D2683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RESFUL API</w:t>
                            </w:r>
                            <w:r w:rsidR="006264E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ready (with Help Page), Allow your </w:t>
                            </w:r>
                            <w:proofErr w:type="spellStart"/>
                            <w:r w:rsidR="006264E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bussiness</w:t>
                            </w:r>
                            <w:proofErr w:type="spellEnd"/>
                            <w:r w:rsidR="006264E5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partner know about your information with a single http request.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238EFF" id="Text Box 16" o:spid="_x0000_s1031" type="#_x0000_t202" style="position:absolute;margin-left:153.7pt;margin-top:0;width:128.25pt;height:173.25pt;z-index:2516536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" filled="f" fillcolor="#fffffe" stroked="f" strokecolor="#212120" insetpen="t">
                <v:textbox inset="2.88pt,2.88pt,2.88pt,2.88pt">
                  <w:txbxContent>
                    <w:p w14:paraId="009B0B86" w14:textId="2BA55B99" w:rsidR="00317BDC" w:rsidRDefault="008D2683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RESFUL API</w:t>
                      </w:r>
                      <w:r w:rsidR="006264E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ready (with Help Page), Allow your </w:t>
                      </w:r>
                      <w:proofErr w:type="spellStart"/>
                      <w:r w:rsidR="006264E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bussiness</w:t>
                      </w:r>
                      <w:proofErr w:type="spellEnd"/>
                      <w:r w:rsidR="006264E5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partner know about your information with a single http request.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8D2683">
        <w:rPr>
          <w:noProof/>
        </w:rPr>
        <w:drawing>
          <wp:anchor distT="0" distB="0" distL="114300" distR="114300" simplePos="0" relativeHeight="251673088" behindDoc="0" locked="0" layoutInCell="1" allowOverlap="1" wp14:anchorId="0B92C349" wp14:editId="1E228821">
            <wp:simplePos x="0" y="0"/>
            <wp:positionH relativeFrom="column">
              <wp:posOffset>1943100</wp:posOffset>
            </wp:positionH>
            <wp:positionV relativeFrom="paragraph">
              <wp:posOffset>4251325</wp:posOffset>
            </wp:positionV>
            <wp:extent cx="1666875" cy="2856923"/>
            <wp:effectExtent l="19050" t="19050" r="9525" b="19685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856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683" w:rsidRPr="008D2683">
        <w:drawing>
          <wp:inline distT="0" distB="0" distL="0" distR="0" wp14:anchorId="371078AC" wp14:editId="0DF2370E">
            <wp:extent cx="5019048" cy="86000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8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683">
        <w:rPr>
          <w:noProof/>
        </w:rPr>
        <w:drawing>
          <wp:anchor distT="0" distB="0" distL="114300" distR="114300" simplePos="0" relativeHeight="251671040" behindDoc="0" locked="0" layoutInCell="1" allowOverlap="1" wp14:anchorId="36B7A0CA" wp14:editId="2121493E">
            <wp:simplePos x="0" y="0"/>
            <wp:positionH relativeFrom="margin">
              <wp:align>right</wp:align>
            </wp:positionH>
            <wp:positionV relativeFrom="paragraph">
              <wp:posOffset>4356100</wp:posOffset>
            </wp:positionV>
            <wp:extent cx="2200275" cy="2131048"/>
            <wp:effectExtent l="19050" t="19050" r="9525" b="22225"/>
            <wp:wrapSquare wrapText="bothSides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131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683">
        <w:rPr>
          <w:noProof/>
        </w:rPr>
        <w:drawing>
          <wp:anchor distT="0" distB="0" distL="114300" distR="114300" simplePos="0" relativeHeight="251670016" behindDoc="0" locked="0" layoutInCell="1" allowOverlap="1" wp14:anchorId="67FEF7F4" wp14:editId="159AB6DE">
            <wp:simplePos x="0" y="0"/>
            <wp:positionH relativeFrom="margin">
              <wp:posOffset>3756660</wp:posOffset>
            </wp:positionH>
            <wp:positionV relativeFrom="paragraph">
              <wp:posOffset>6721475</wp:posOffset>
            </wp:positionV>
            <wp:extent cx="3558540" cy="2657475"/>
            <wp:effectExtent l="19050" t="19050" r="22860" b="28575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657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06">
        <w:rPr>
          <w:noProof/>
        </w:rPr>
        <w:drawing>
          <wp:inline distT="0" distB="0" distL="0" distR="0" wp14:anchorId="6C2B7731" wp14:editId="01C27EC0">
            <wp:extent cx="4838095" cy="4685714"/>
            <wp:effectExtent l="0" t="0" r="635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683" w:rsidRPr="008D2683">
        <w:rPr>
          <w:noProof/>
        </w:rPr>
        <w:t xml:space="preserve"> </w:t>
      </w:r>
      <w:r w:rsidR="008D2683">
        <w:rPr>
          <w:noProof/>
        </w:rPr>
        <w:drawing>
          <wp:inline distT="0" distB="0" distL="0" distR="0" wp14:anchorId="04822BFF" wp14:editId="21A93194">
            <wp:extent cx="5219048" cy="8609524"/>
            <wp:effectExtent l="0" t="0" r="1270" b="127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8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15406">
        <w:rPr>
          <w:noProof/>
        </w:rPr>
        <w:drawing>
          <wp:anchor distT="0" distB="0" distL="114300" distR="114300" simplePos="0" relativeHeight="251668992" behindDoc="0" locked="0" layoutInCell="1" allowOverlap="1" wp14:anchorId="63C5C2E1" wp14:editId="3CCD4A96">
            <wp:simplePos x="0" y="0"/>
            <wp:positionH relativeFrom="margin">
              <wp:posOffset>1943100</wp:posOffset>
            </wp:positionH>
            <wp:positionV relativeFrom="paragraph">
              <wp:posOffset>2187575</wp:posOffset>
            </wp:positionV>
            <wp:extent cx="3938270" cy="2000250"/>
            <wp:effectExtent l="19050" t="19050" r="24130" b="1905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2000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29F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55680" behindDoc="0" locked="0" layoutInCell="1" allowOverlap="1" wp14:anchorId="26554DF9" wp14:editId="3DA4104D">
                <wp:simplePos x="0" y="0"/>
                <wp:positionH relativeFrom="column">
                  <wp:posOffset>161925</wp:posOffset>
                </wp:positionH>
                <wp:positionV relativeFrom="page">
                  <wp:posOffset>2971799</wp:posOffset>
                </wp:positionV>
                <wp:extent cx="1485900" cy="6086475"/>
                <wp:effectExtent l="0" t="0" r="0" b="9525"/>
                <wp:wrapNone/>
                <wp:docPr id="1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6086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EAA14B" w14:textId="1716492C" w:rsidR="00317BDC" w:rsidRDefault="008D2683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FAST</w:t>
                            </w:r>
                            <w:r w:rsidR="00ED085A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 ORDER</w:t>
                            </w: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ING</w:t>
                            </w:r>
                          </w:p>
                          <w:p w14:paraId="52718690" w14:textId="3FA7AC17" w:rsidR="00317BDC" w:rsidRDefault="00B5512D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Place order within 10 second. Click Order then Confirm!</w:t>
                            </w:r>
                          </w:p>
                          <w:p w14:paraId="6844182E" w14:textId="77777777"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17607CB2" w14:textId="6EB8BA02" w:rsidR="00317BDC" w:rsidRDefault="00A97D4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INTEGRATED AUTHENTICATION AND AUTHORIZATION</w:t>
                            </w:r>
                          </w:p>
                          <w:p w14:paraId="260A72ED" w14:textId="6BCF32E3" w:rsidR="00317BDC" w:rsidRDefault="00B5512D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Registration &amp; Login the application with Role-based access control</w:t>
                            </w:r>
                            <w:r w:rsidR="006357EB"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  <w:p w14:paraId="79E7B4FA" w14:textId="77777777" w:rsidR="00317BDC" w:rsidRDefault="00317BDC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4916D494" w14:textId="21200D12" w:rsidR="00317BDC" w:rsidRDefault="0040729F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val="en"/>
                              </w:rPr>
                              <w:t>ADMIN SALE REPORT</w:t>
                            </w:r>
                          </w:p>
                          <w:p w14:paraId="0BE6120D" w14:textId="1783919F" w:rsidR="00317BDC" w:rsidRDefault="0040729F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One page to view all profit from every bill.</w:t>
                            </w:r>
                          </w:p>
                          <w:p w14:paraId="4BF535BD" w14:textId="77777777" w:rsidR="0040729F" w:rsidRDefault="0040729F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52B74C2C" w14:textId="034439D9" w:rsidR="0040729F" w:rsidRDefault="00015406" w:rsidP="0040729F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val="en"/>
                              </w:rPr>
                              <w:t>EASY TO ADD &amp; MODIFY ITEM</w:t>
                            </w:r>
                          </w:p>
                          <w:p w14:paraId="6B6BEB0F" w14:textId="1849AEA5" w:rsidR="00015406" w:rsidRDefault="00597666" w:rsidP="0040729F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 xml:space="preserve">Single page to update or add the item for your Pub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bussiness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.</w:t>
                            </w:r>
                          </w:p>
                          <w:p w14:paraId="5DBDB759" w14:textId="77777777" w:rsidR="008D2683" w:rsidRDefault="008D2683" w:rsidP="0040729F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  <w:p w14:paraId="3FA9087C" w14:textId="5AB41883" w:rsidR="0040729F" w:rsidRDefault="008D2683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val="en"/>
                              </w:rPr>
                            </w:pPr>
                            <w:r w:rsidRPr="008D2683"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val="en"/>
                              </w:rPr>
                              <w:t>MOBILE FRIENDLY DESIGN</w:t>
                            </w:r>
                          </w:p>
                          <w:p w14:paraId="60898F42" w14:textId="71129CA9" w:rsidR="008D2683" w:rsidRDefault="008D2683" w:rsidP="008D2683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5"/>
                                <w:szCs w:val="15"/>
                                <w:lang w:val="en"/>
                              </w:rPr>
                              <w:t>With QR code user can access with their phone swift and simple</w:t>
                            </w:r>
                          </w:p>
                          <w:p w14:paraId="4A1D4915" w14:textId="77777777" w:rsidR="008D2683" w:rsidRPr="008D2683" w:rsidRDefault="008D2683" w:rsidP="00317BDC">
                            <w:pPr>
                              <w:widowControl w:val="0"/>
                              <w:spacing w:line="32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sz w:val="16"/>
                                <w:szCs w:val="16"/>
                                <w:lang w:val="en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554DF9" id="Text Box 18" o:spid="_x0000_s1032" type="#_x0000_t202" style="position:absolute;margin-left:12.75pt;margin-top:234pt;width:117pt;height:479.25pt;z-index:2516556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" filled="f" fillcolor="#fffffe" stroked="f" strokecolor="#212120" insetpen="t">
                <v:textbox inset="2.88pt,2.88pt,2.88pt,2.88pt">
                  <w:txbxContent>
                    <w:p w14:paraId="7FEAA14B" w14:textId="1716492C" w:rsidR="00317BDC" w:rsidRDefault="008D2683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FAST</w:t>
                      </w:r>
                      <w:r w:rsidR="00ED085A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 xml:space="preserve"> ORDER</w:t>
                      </w: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ING</w:t>
                      </w:r>
                    </w:p>
                    <w:p w14:paraId="52718690" w14:textId="3FA7AC17" w:rsidR="00317BDC" w:rsidRDefault="00B5512D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Place order within 10 second. Click Order then Confirm!</w:t>
                      </w:r>
                    </w:p>
                    <w:p w14:paraId="6844182E" w14:textId="77777777"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14:paraId="17607CB2" w14:textId="6EB8BA02" w:rsidR="00317BDC" w:rsidRDefault="00A97D4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INTEGRATED AUTHENTICATION AND AUTHORIZATION</w:t>
                      </w:r>
                    </w:p>
                    <w:p w14:paraId="260A72ED" w14:textId="6BCF32E3" w:rsidR="00317BDC" w:rsidRDefault="00B5512D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Registration &amp; Login the application with Role-based access control</w:t>
                      </w:r>
                      <w:r w:rsidR="006357EB"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  <w:p w14:paraId="79E7B4FA" w14:textId="77777777" w:rsidR="00317BDC" w:rsidRDefault="00317BDC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14:paraId="4916D494" w14:textId="21200D12" w:rsidR="00317BDC" w:rsidRDefault="0040729F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  <w:lang w:val="en"/>
                        </w:rPr>
                        <w:t>ADMIN SALE REPORT</w:t>
                      </w:r>
                    </w:p>
                    <w:p w14:paraId="0BE6120D" w14:textId="1783919F" w:rsidR="00317BDC" w:rsidRDefault="0040729F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One page to view all profit from every bill.</w:t>
                      </w:r>
                    </w:p>
                    <w:p w14:paraId="4BF535BD" w14:textId="77777777" w:rsidR="0040729F" w:rsidRDefault="0040729F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</w:p>
                    <w:p w14:paraId="52B74C2C" w14:textId="034439D9" w:rsidR="0040729F" w:rsidRDefault="00015406" w:rsidP="0040729F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  <w:lang w:val="en"/>
                        </w:rPr>
                        <w:t>EASY TO ADD &amp; MODIFY ITEM</w:t>
                      </w:r>
                    </w:p>
                    <w:p w14:paraId="6B6BEB0F" w14:textId="1849AEA5" w:rsidR="00015406" w:rsidRDefault="00597666" w:rsidP="0040729F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 xml:space="preserve">Single page to update or add the item for your Pub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bussiness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.</w:t>
                      </w:r>
                    </w:p>
                    <w:p w14:paraId="5DBDB759" w14:textId="77777777" w:rsidR="008D2683" w:rsidRDefault="008D2683" w:rsidP="0040729F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  <w:lang w:val="en"/>
                        </w:rPr>
                      </w:pPr>
                    </w:p>
                    <w:p w14:paraId="3FA9087C" w14:textId="5AB41883" w:rsidR="0040729F" w:rsidRDefault="008D2683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  <w:lang w:val="en"/>
                        </w:rPr>
                      </w:pPr>
                      <w:r w:rsidRPr="008D2683"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  <w:lang w:val="en"/>
                        </w:rPr>
                        <w:t>MOBILE FRIENDLY DESIGN</w:t>
                      </w:r>
                    </w:p>
                    <w:p w14:paraId="60898F42" w14:textId="71129CA9" w:rsidR="008D2683" w:rsidRDefault="008D2683" w:rsidP="008D2683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5"/>
                          <w:szCs w:val="15"/>
                          <w:lang w:val="en"/>
                        </w:rPr>
                        <w:t>With QR code user can access with their phone swift and simple</w:t>
                      </w:r>
                    </w:p>
                    <w:p w14:paraId="4A1D4915" w14:textId="77777777" w:rsidR="008D2683" w:rsidRPr="008D2683" w:rsidRDefault="008D2683" w:rsidP="00317BDC">
                      <w:pPr>
                        <w:widowControl w:val="0"/>
                        <w:spacing w:line="320" w:lineRule="exact"/>
                        <w:rPr>
                          <w:rFonts w:ascii="Arial" w:hAnsi="Arial" w:cs="Arial"/>
                          <w:color w:val="EF792F"/>
                          <w:spacing w:val="20"/>
                          <w:sz w:val="16"/>
                          <w:szCs w:val="16"/>
                          <w:lang w:val="en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B5512D" w:rsidSect="00E65CBA">
      <w:pgSz w:w="12240" w:h="15840" w:code="1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036A11" w14:textId="77777777" w:rsidR="00E0268F" w:rsidRDefault="00E0268F" w:rsidP="006843CF">
      <w:r>
        <w:separator/>
      </w:r>
    </w:p>
  </w:endnote>
  <w:endnote w:type="continuationSeparator" w:id="0">
    <w:p w14:paraId="51F0A7B0" w14:textId="77777777" w:rsidR="00E0268F" w:rsidRDefault="00E0268F" w:rsidP="00684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4261D" w14:textId="77777777" w:rsidR="00E0268F" w:rsidRDefault="00E0268F" w:rsidP="006843CF">
      <w:r>
        <w:separator/>
      </w:r>
    </w:p>
  </w:footnote>
  <w:footnote w:type="continuationSeparator" w:id="0">
    <w:p w14:paraId="3D7B8250" w14:textId="77777777" w:rsidR="00E0268F" w:rsidRDefault="00E0268F" w:rsidP="006843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5A"/>
    <w:rsid w:val="00015406"/>
    <w:rsid w:val="000D247E"/>
    <w:rsid w:val="00114C4E"/>
    <w:rsid w:val="00117A40"/>
    <w:rsid w:val="00174E1B"/>
    <w:rsid w:val="00194B1B"/>
    <w:rsid w:val="001B326D"/>
    <w:rsid w:val="001D54ED"/>
    <w:rsid w:val="00317BDC"/>
    <w:rsid w:val="00333C62"/>
    <w:rsid w:val="00335AA7"/>
    <w:rsid w:val="00387A59"/>
    <w:rsid w:val="003B7DE5"/>
    <w:rsid w:val="0040729F"/>
    <w:rsid w:val="004953EC"/>
    <w:rsid w:val="00507ACF"/>
    <w:rsid w:val="00595839"/>
    <w:rsid w:val="00597666"/>
    <w:rsid w:val="005F70E4"/>
    <w:rsid w:val="00606D3B"/>
    <w:rsid w:val="006264E5"/>
    <w:rsid w:val="006357EB"/>
    <w:rsid w:val="006843CF"/>
    <w:rsid w:val="00687CD4"/>
    <w:rsid w:val="00786D16"/>
    <w:rsid w:val="00794852"/>
    <w:rsid w:val="008D2683"/>
    <w:rsid w:val="00904EDB"/>
    <w:rsid w:val="00A2045D"/>
    <w:rsid w:val="00A97D4C"/>
    <w:rsid w:val="00B024DE"/>
    <w:rsid w:val="00B5512D"/>
    <w:rsid w:val="00BC48DA"/>
    <w:rsid w:val="00C47C64"/>
    <w:rsid w:val="00E0268F"/>
    <w:rsid w:val="00E65CBA"/>
    <w:rsid w:val="00ED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88B35"/>
  <w15:chartTrackingRefBased/>
  <w15:docId w15:val="{2D90E201-6CF2-43DD-9BEA-BCE8F785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17BDC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843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843CF"/>
    <w:rPr>
      <w:color w:val="212120"/>
      <w:kern w:val="28"/>
    </w:rPr>
  </w:style>
  <w:style w:type="paragraph" w:styleId="Footer">
    <w:name w:val="footer"/>
    <w:basedOn w:val="Normal"/>
    <w:link w:val="FooterChar"/>
    <w:rsid w:val="006843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843CF"/>
    <w:rPr>
      <w:color w:val="212120"/>
      <w:kern w:val="28"/>
    </w:rPr>
  </w:style>
  <w:style w:type="table" w:styleId="TableGrid">
    <w:name w:val="Table Grid"/>
    <w:basedOn w:val="TableNormal"/>
    <w:rsid w:val="00B551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015406"/>
    <w:rPr>
      <w:i/>
      <w:iCs/>
    </w:rPr>
  </w:style>
  <w:style w:type="character" w:styleId="Strong">
    <w:name w:val="Strong"/>
    <w:basedOn w:val="DefaultParagraphFont"/>
    <w:qFormat/>
    <w:rsid w:val="00015406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01540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015406"/>
    <w:rPr>
      <w:rFonts w:asciiTheme="minorHAnsi" w:eastAsiaTheme="minorEastAsia" w:hAnsiTheme="minorHAnsi" w:cstheme="minorBidi"/>
      <w:color w:val="5A5A5A" w:themeColor="text1" w:themeTint="A5"/>
      <w:spacing w:val="15"/>
      <w:kern w:val="28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Technology%20business%20datasheet%20(two-side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datasheet (two-sided).dotx</Template>
  <TotalTime>113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19</CharactersWithSpaces>
  <SharedDoc>false</SharedDoc>
  <HLinks>
    <vt:vector size="6" baseType="variant">
      <vt:variant>
        <vt:i4>3473521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Settings\tamic\Desktop\TC999D\TC9990901D-PB\TC9990901-IMG03.jpg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Arthas Ng</cp:lastModifiedBy>
  <cp:revision>8</cp:revision>
  <dcterms:created xsi:type="dcterms:W3CDTF">2020-02-16T09:36:00Z</dcterms:created>
  <dcterms:modified xsi:type="dcterms:W3CDTF">2020-02-16T13:29:00Z</dcterms:modified>
</cp:coreProperties>
</file>